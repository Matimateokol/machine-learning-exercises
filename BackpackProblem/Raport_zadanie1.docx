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4F73" w14:textId="77777777" w:rsidR="008B5456" w:rsidRPr="00925BDB" w:rsidRDefault="008B5456">
      <w:pPr>
        <w:pStyle w:val="PreformattedText"/>
        <w:rPr>
          <w:lang w:val="pl-PL"/>
        </w:rPr>
      </w:pPr>
    </w:p>
    <w:p w14:paraId="4FAEA566" w14:textId="77777777" w:rsidR="008B5456" w:rsidRPr="00925BDB" w:rsidRDefault="00000000">
      <w:pPr>
        <w:pStyle w:val="PreformattedText"/>
        <w:jc w:val="center"/>
        <w:rPr>
          <w:b/>
          <w:bCs/>
          <w:lang w:val="pl-PL"/>
        </w:rPr>
      </w:pPr>
      <w:r w:rsidRPr="00925BDB">
        <w:rPr>
          <w:b/>
          <w:bCs/>
          <w:lang w:val="pl-PL"/>
        </w:rPr>
        <w:t>WSI – Ćwiczenia 1 – Zadanie 1</w:t>
      </w:r>
    </w:p>
    <w:p w14:paraId="7A0C23DA" w14:textId="77777777" w:rsidR="008B5456" w:rsidRPr="00925BDB" w:rsidRDefault="00000000">
      <w:pPr>
        <w:pStyle w:val="PreformattedText"/>
        <w:jc w:val="right"/>
        <w:rPr>
          <w:i/>
          <w:iCs/>
          <w:lang w:val="pl-PL"/>
        </w:rPr>
      </w:pPr>
      <w:r w:rsidRPr="00925BDB">
        <w:rPr>
          <w:i/>
          <w:iCs/>
          <w:lang w:val="pl-PL"/>
        </w:rPr>
        <w:t>Mateusz Kołacz, 336360</w:t>
      </w:r>
    </w:p>
    <w:p w14:paraId="3EC84E51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Mamy problem plecakowy jak na wykładzie:</w:t>
      </w:r>
    </w:p>
    <w:p w14:paraId="25715776" w14:textId="77777777" w:rsidR="008B5456" w:rsidRPr="00925BDB" w:rsidRDefault="008B5456">
      <w:pPr>
        <w:pStyle w:val="PreformattedText"/>
        <w:rPr>
          <w:lang w:val="pl-PL"/>
        </w:rPr>
      </w:pPr>
    </w:p>
    <w:p w14:paraId="08352223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m = np.array([8, 3, 5, 2]) #masa przedmiotów</w:t>
      </w:r>
    </w:p>
    <w:p w14:paraId="796B4B23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M = np.sum(m)/2 #niech maksymalna masa plecaka będzie równa połowie masy przedmiotów</w:t>
      </w:r>
    </w:p>
    <w:p w14:paraId="242E8749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p = np.array([16, 8, 9, 6]) #wartość przedmiotów</w:t>
      </w:r>
    </w:p>
    <w:p w14:paraId="2808C1E1" w14:textId="77777777" w:rsidR="008B5456" w:rsidRPr="00925BDB" w:rsidRDefault="008B5456">
      <w:pPr>
        <w:pStyle w:val="PreformattedText"/>
        <w:rPr>
          <w:lang w:val="pl-PL"/>
        </w:rPr>
      </w:pPr>
    </w:p>
    <w:p w14:paraId="73029DB7" w14:textId="77777777" w:rsidR="008B5456" w:rsidRPr="00925BDB" w:rsidRDefault="00000000">
      <w:pPr>
        <w:pStyle w:val="PreformattedText"/>
        <w:rPr>
          <w:b/>
          <w:bCs/>
          <w:lang w:val="pl-PL"/>
        </w:rPr>
      </w:pPr>
      <w:r w:rsidRPr="00925BDB">
        <w:rPr>
          <w:b/>
          <w:bCs/>
          <w:lang w:val="pl-PL"/>
        </w:rPr>
        <w:t>Zadania:</w:t>
      </w:r>
    </w:p>
    <w:p w14:paraId="46697289" w14:textId="77777777" w:rsidR="008B5456" w:rsidRPr="00925BDB" w:rsidRDefault="008B5456">
      <w:pPr>
        <w:pStyle w:val="PreformattedText"/>
        <w:rPr>
          <w:lang w:val="pl-PL"/>
        </w:rPr>
      </w:pPr>
    </w:p>
    <w:p w14:paraId="565BD1C0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    1. Znaleźć rozwiązanie optymalne przez przegląd wyczerpujący (analizuje wszystkie kombinacje).</w:t>
      </w:r>
    </w:p>
    <w:p w14:paraId="1B8AA6BE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    2. Rozwiązać problem przy użyciu heurystyki: do plecaka pakujemy przedmioty według kolejności wynikającej ze stosunku p/m.</w:t>
      </w:r>
    </w:p>
    <w:p w14:paraId="312B8165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       Przeglądamy listę przedmiotów do końca, chyba że plecak jest już pełen lub zostało w nim tak mało miejsca, że już na pewno nic się nie zmieści. Uwaga: heurystyka to nie funkcja heurystyczna. Nie używamy tu jeszcze funkcji heurystycznej i algorytmu A*.</w:t>
      </w:r>
    </w:p>
    <w:p w14:paraId="6D0FC645" w14:textId="77777777" w:rsidR="008B5456" w:rsidRPr="00925BDB" w:rsidRDefault="008B5456">
      <w:pPr>
        <w:pStyle w:val="PreformattedText"/>
        <w:rPr>
          <w:lang w:val="pl-PL"/>
        </w:rPr>
      </w:pPr>
    </w:p>
    <w:p w14:paraId="11364951" w14:textId="77777777" w:rsidR="008B5456" w:rsidRPr="00925BDB" w:rsidRDefault="00000000">
      <w:pPr>
        <w:pStyle w:val="PreformattedText"/>
        <w:rPr>
          <w:b/>
          <w:bCs/>
          <w:lang w:val="pl-PL"/>
        </w:rPr>
      </w:pPr>
      <w:r w:rsidRPr="00925BDB">
        <w:rPr>
          <w:b/>
          <w:bCs/>
          <w:lang w:val="pl-PL"/>
        </w:rPr>
        <w:t>Pytania (odpowiedzi proszę umieścić w pliku tekstowym):</w:t>
      </w:r>
    </w:p>
    <w:p w14:paraId="6AA772D4" w14:textId="77777777" w:rsidR="008B5456" w:rsidRPr="00925BDB" w:rsidRDefault="008B5456">
      <w:pPr>
        <w:pStyle w:val="PreformattedText"/>
        <w:rPr>
          <w:lang w:val="pl-PL"/>
        </w:rPr>
      </w:pPr>
    </w:p>
    <w:p w14:paraId="34ED1704" w14:textId="77777777" w:rsidR="008B5456" w:rsidRPr="00925BDB" w:rsidRDefault="00000000">
      <w:pPr>
        <w:pStyle w:val="PreformattedText"/>
        <w:numPr>
          <w:ilvl w:val="0"/>
          <w:numId w:val="1"/>
        </w:numPr>
        <w:rPr>
          <w:lang w:val="pl-PL"/>
        </w:rPr>
      </w:pPr>
      <w:r w:rsidRPr="00925BDB">
        <w:rPr>
          <w:lang w:val="pl-PL"/>
        </w:rPr>
        <w:t>Jakie rozwiązania i jaką wartość funkcji oceny uzyskano? Czy uzyskano takie same rozwiązania?</w:t>
      </w:r>
    </w:p>
    <w:p w14:paraId="0698D2CB" w14:textId="77777777" w:rsidR="008B5456" w:rsidRPr="00925BDB" w:rsidRDefault="00000000">
      <w:pPr>
        <w:pStyle w:val="PreformattedText"/>
        <w:numPr>
          <w:ilvl w:val="0"/>
          <w:numId w:val="1"/>
        </w:numPr>
        <w:rPr>
          <w:lang w:val="pl-PL"/>
        </w:rPr>
      </w:pPr>
      <w:r w:rsidRPr="00925BDB">
        <w:rPr>
          <w:lang w:val="pl-PL"/>
        </w:rPr>
        <w:t>Jak dużą instancję problemu (liczba przedmiotów) da się rozwiązać w około minutę metodą przeglądu wyczerpującego?</w:t>
      </w:r>
    </w:p>
    <w:p w14:paraId="2FDB5D29" w14:textId="77777777" w:rsidR="008B5456" w:rsidRPr="00925BDB" w:rsidRDefault="00000000">
      <w:pPr>
        <w:pStyle w:val="PreformattedText"/>
        <w:numPr>
          <w:ilvl w:val="0"/>
          <w:numId w:val="1"/>
        </w:numPr>
        <w:rPr>
          <w:lang w:val="pl-PL"/>
        </w:rPr>
      </w:pPr>
      <w:r w:rsidRPr="00925BDB">
        <w:rPr>
          <w:lang w:val="pl-PL"/>
        </w:rPr>
        <w:t>Ile czasu zajmie rozwiązanie tego problemu metodą zachłanną (używając heurystyki)? Odpowiednio długie wektory m i p należy wylosować, M = np.sum(m)/2.</w:t>
      </w:r>
    </w:p>
    <w:p w14:paraId="0D91B634" w14:textId="77777777" w:rsidR="008B5456" w:rsidRPr="00925BDB" w:rsidRDefault="00000000">
      <w:pPr>
        <w:pStyle w:val="PreformattedText"/>
        <w:numPr>
          <w:ilvl w:val="0"/>
          <w:numId w:val="1"/>
        </w:numPr>
        <w:rPr>
          <w:lang w:val="pl-PL"/>
        </w:rPr>
      </w:pPr>
      <w:r w:rsidRPr="00925BDB">
        <w:rPr>
          <w:lang w:val="pl-PL"/>
        </w:rPr>
        <w:t>Jak bardzo wydłuży obliczenia dodanie jeszcze jednego przedmiotu?</w:t>
      </w:r>
    </w:p>
    <w:p w14:paraId="2A07A73C" w14:textId="77777777" w:rsidR="008B5456" w:rsidRPr="00925BDB" w:rsidRDefault="00000000">
      <w:pPr>
        <w:pStyle w:val="PreformattedText"/>
        <w:numPr>
          <w:ilvl w:val="0"/>
          <w:numId w:val="1"/>
        </w:numPr>
        <w:rPr>
          <w:lang w:val="pl-PL"/>
        </w:rPr>
      </w:pPr>
      <w:r w:rsidRPr="00925BDB">
        <w:rPr>
          <w:lang w:val="pl-PL"/>
        </w:rPr>
        <w:t>Jakie wnioski można wyciągnąć na podstawie wyników tego ćwiczenia?</w:t>
      </w:r>
    </w:p>
    <w:p w14:paraId="02A76112" w14:textId="77777777" w:rsidR="008B5456" w:rsidRPr="00925BDB" w:rsidRDefault="008B5456">
      <w:pPr>
        <w:pStyle w:val="PreformattedText"/>
        <w:rPr>
          <w:lang w:val="pl-PL"/>
        </w:rPr>
      </w:pPr>
    </w:p>
    <w:p w14:paraId="6A43B2D3" w14:textId="77777777" w:rsidR="008B5456" w:rsidRPr="00925BDB" w:rsidRDefault="00000000">
      <w:pPr>
        <w:pStyle w:val="PreformattedText"/>
        <w:rPr>
          <w:b/>
          <w:bCs/>
          <w:lang w:val="pl-PL"/>
        </w:rPr>
      </w:pPr>
      <w:r w:rsidRPr="00925BDB">
        <w:rPr>
          <w:b/>
          <w:bCs/>
          <w:lang w:val="pl-PL"/>
        </w:rPr>
        <w:t>Uwagi:</w:t>
      </w:r>
    </w:p>
    <w:p w14:paraId="423026D7" w14:textId="77777777" w:rsidR="008B5456" w:rsidRPr="00925BDB" w:rsidRDefault="008B5456">
      <w:pPr>
        <w:pStyle w:val="PreformattedText"/>
        <w:rPr>
          <w:lang w:val="pl-PL"/>
        </w:rPr>
      </w:pPr>
    </w:p>
    <w:p w14:paraId="4C4EDCF2" w14:textId="77777777" w:rsidR="008B5456" w:rsidRPr="00925BDB" w:rsidRDefault="00000000">
      <w:pPr>
        <w:pStyle w:val="PreformattedText"/>
        <w:rPr>
          <w:i/>
          <w:iCs/>
          <w:lang w:val="pl-PL"/>
        </w:rPr>
      </w:pPr>
      <w:r w:rsidRPr="00925BDB">
        <w:rPr>
          <w:i/>
          <w:iCs/>
          <w:lang w:val="pl-PL"/>
        </w:rPr>
        <w:t xml:space="preserve">    * Nie używać rekurencji.</w:t>
      </w:r>
    </w:p>
    <w:p w14:paraId="087F1DC3" w14:textId="77777777" w:rsidR="008B5456" w:rsidRPr="00925BDB" w:rsidRDefault="00000000">
      <w:pPr>
        <w:pStyle w:val="PreformattedText"/>
        <w:rPr>
          <w:i/>
          <w:iCs/>
          <w:lang w:val="pl-PL"/>
        </w:rPr>
      </w:pPr>
      <w:r w:rsidRPr="00925BDB">
        <w:rPr>
          <w:i/>
          <w:iCs/>
          <w:lang w:val="pl-PL"/>
        </w:rPr>
        <w:t xml:space="preserve">    * Kod którego czas wykonania mierzymy nie powinien wypisywać niczego na konsolę.</w:t>
      </w:r>
    </w:p>
    <w:p w14:paraId="0FA58042" w14:textId="77777777" w:rsidR="008B5456" w:rsidRPr="00925BDB" w:rsidRDefault="00000000">
      <w:pPr>
        <w:pStyle w:val="PreformattedText"/>
        <w:rPr>
          <w:i/>
          <w:iCs/>
          <w:lang w:val="pl-PL"/>
        </w:rPr>
      </w:pPr>
      <w:r w:rsidRPr="00925BDB">
        <w:rPr>
          <w:i/>
          <w:iCs/>
          <w:lang w:val="pl-PL"/>
        </w:rPr>
        <w:t xml:space="preserve">    * Nie pytałem o teoretyczną złożoność obliczeniową. Aby odpowiedzieć na pytania należy wykonać stosowne eksperymenty.</w:t>
      </w:r>
    </w:p>
    <w:p w14:paraId="5B362337" w14:textId="77777777" w:rsidR="008B5456" w:rsidRPr="00925BDB" w:rsidRDefault="00000000">
      <w:pPr>
        <w:pStyle w:val="PreformattedText"/>
        <w:rPr>
          <w:i/>
          <w:iCs/>
          <w:lang w:val="pl-PL"/>
        </w:rPr>
      </w:pPr>
      <w:r w:rsidRPr="00925BDB">
        <w:rPr>
          <w:i/>
          <w:iCs/>
          <w:lang w:val="pl-PL"/>
        </w:rPr>
        <w:t xml:space="preserve">    * Czas działania programu można zgrubnie zmierzyć komendą "time", po której podaje się nazwę badanego programu. Zbadanie konkretnego fragmentu kodu lepiej jednak zrobić w Pythonie, np. tak:</w:t>
      </w:r>
    </w:p>
    <w:p w14:paraId="46F1DA82" w14:textId="77777777" w:rsidR="008B5456" w:rsidRPr="00925BDB" w:rsidRDefault="008B5456">
      <w:pPr>
        <w:pStyle w:val="PreformattedText"/>
        <w:rPr>
          <w:lang w:val="pl-PL"/>
        </w:rPr>
      </w:pPr>
    </w:p>
    <w:p w14:paraId="47588BC9" w14:textId="77777777" w:rsidR="008B5456" w:rsidRPr="00925BDB" w:rsidRDefault="008B5456">
      <w:pPr>
        <w:pStyle w:val="PreformattedText"/>
        <w:rPr>
          <w:lang w:val="pl-PL"/>
        </w:rPr>
      </w:pPr>
    </w:p>
    <w:p w14:paraId="2AF780B4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import time</w:t>
      </w:r>
    </w:p>
    <w:p w14:paraId="74113555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start = time.process_time()</w:t>
      </w:r>
    </w:p>
    <w:p w14:paraId="5337E3B5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#tu badany kod</w:t>
      </w:r>
    </w:p>
    <w:p w14:paraId="22276AE7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end = time.process_time()</w:t>
      </w:r>
    </w:p>
    <w:p w14:paraId="5D3CD2B8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total = end - start</w:t>
      </w:r>
    </w:p>
    <w:p w14:paraId="016CBC88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print("{0:02f}s".format(total))</w:t>
      </w:r>
    </w:p>
    <w:p w14:paraId="43895F29" w14:textId="77777777" w:rsidR="008B5456" w:rsidRPr="00925BDB" w:rsidRDefault="008B5456">
      <w:pPr>
        <w:pStyle w:val="PreformattedText"/>
        <w:rPr>
          <w:lang w:val="pl-PL"/>
        </w:rPr>
      </w:pPr>
    </w:p>
    <w:p w14:paraId="081472C1" w14:textId="77777777" w:rsidR="008B5456" w:rsidRPr="00925BDB" w:rsidRDefault="008B5456">
      <w:pPr>
        <w:pStyle w:val="PreformattedText"/>
        <w:rPr>
          <w:lang w:val="pl-PL"/>
        </w:rPr>
      </w:pPr>
    </w:p>
    <w:p w14:paraId="1383004D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23AF4791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165944FE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79B88A67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37A29238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72D05179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3CD274B6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70D4375E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185CF568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413F4BC1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344A1510" w14:textId="77777777" w:rsidR="008B5456" w:rsidRPr="00925BDB" w:rsidRDefault="008B5456">
      <w:pPr>
        <w:pStyle w:val="PreformattedText"/>
        <w:rPr>
          <w:b/>
          <w:bCs/>
          <w:lang w:val="pl-PL"/>
        </w:rPr>
      </w:pPr>
    </w:p>
    <w:p w14:paraId="68C35112" w14:textId="77777777" w:rsidR="00925BDB" w:rsidRDefault="00925BDB">
      <w:pPr>
        <w:pStyle w:val="PreformattedText"/>
        <w:jc w:val="center"/>
        <w:rPr>
          <w:b/>
          <w:bCs/>
          <w:lang w:val="pl-PL"/>
        </w:rPr>
      </w:pPr>
    </w:p>
    <w:p w14:paraId="2365BC41" w14:textId="77777777" w:rsidR="00925BDB" w:rsidRDefault="00925BDB">
      <w:pPr>
        <w:pStyle w:val="PreformattedText"/>
        <w:jc w:val="center"/>
        <w:rPr>
          <w:b/>
          <w:bCs/>
          <w:lang w:val="pl-PL"/>
        </w:rPr>
      </w:pPr>
    </w:p>
    <w:p w14:paraId="1916DA83" w14:textId="280A04C5" w:rsidR="008B5456" w:rsidRPr="00925BDB" w:rsidRDefault="00000000">
      <w:pPr>
        <w:pStyle w:val="PreformattedText"/>
        <w:jc w:val="center"/>
        <w:rPr>
          <w:b/>
          <w:bCs/>
          <w:lang w:val="pl-PL"/>
        </w:rPr>
      </w:pPr>
      <w:r w:rsidRPr="00925BDB">
        <w:rPr>
          <w:b/>
          <w:bCs/>
          <w:lang w:val="pl-PL"/>
        </w:rPr>
        <w:lastRenderedPageBreak/>
        <w:t>Odpowiedzi:</w:t>
      </w:r>
    </w:p>
    <w:p w14:paraId="1CC982F2" w14:textId="77777777" w:rsidR="008B5456" w:rsidRPr="00925BDB" w:rsidRDefault="008B5456">
      <w:pPr>
        <w:pStyle w:val="PreformattedText"/>
        <w:rPr>
          <w:lang w:val="pl-PL"/>
        </w:rPr>
      </w:pPr>
    </w:p>
    <w:p w14:paraId="79B14FF5" w14:textId="77777777" w:rsidR="008B5456" w:rsidRPr="00925BDB" w:rsidRDefault="00000000">
      <w:pPr>
        <w:pStyle w:val="PreformattedText"/>
        <w:rPr>
          <w:b/>
          <w:bCs/>
          <w:lang w:val="pl-PL"/>
        </w:rPr>
      </w:pPr>
      <w:r w:rsidRPr="00925BDB">
        <w:rPr>
          <w:b/>
          <w:bCs/>
          <w:lang w:val="pl-PL"/>
        </w:rPr>
        <w:t xml:space="preserve">    Pyt. 1: Jakie rozwiązania i jaką wartość funkcji oceny uzyskano? Czy uzyskano takie same rozwiązania?</w:t>
      </w:r>
    </w:p>
    <w:p w14:paraId="2255663D" w14:textId="77777777" w:rsidR="008B5456" w:rsidRPr="00925BDB" w:rsidRDefault="008B5456">
      <w:pPr>
        <w:pStyle w:val="PreformattedText"/>
        <w:rPr>
          <w:lang w:val="pl-PL"/>
        </w:rPr>
      </w:pPr>
    </w:p>
    <w:p w14:paraId="413FEBEE" w14:textId="1C0530A9" w:rsidR="008B5456" w:rsidRPr="00925BDB" w:rsidRDefault="00000000">
      <w:pPr>
        <w:pStyle w:val="PreformattedText"/>
        <w:rPr>
          <w:lang w:val="pl-PL"/>
        </w:rPr>
      </w:pPr>
      <w:r w:rsidRPr="00925BDB">
        <w:rPr>
          <w:b/>
          <w:bCs/>
          <w:lang w:val="pl-PL"/>
        </w:rPr>
        <w:t>Odp.:</w:t>
      </w:r>
      <w:r w:rsidRPr="00925BDB">
        <w:rPr>
          <w:lang w:val="pl-PL"/>
        </w:rPr>
        <w:t xml:space="preserve"> Dla </w:t>
      </w:r>
      <w:r w:rsidR="00CC48E6" w:rsidRPr="00925BDB">
        <w:rPr>
          <w:lang w:val="pl-PL"/>
        </w:rPr>
        <w:t>przeglądu</w:t>
      </w:r>
      <w:r w:rsidRPr="00925BDB">
        <w:rPr>
          <w:lang w:val="pl-PL"/>
        </w:rPr>
        <w:t xml:space="preserve"> </w:t>
      </w:r>
      <w:r w:rsidR="00CC48E6" w:rsidRPr="00925BDB">
        <w:rPr>
          <w:lang w:val="pl-PL"/>
        </w:rPr>
        <w:t>wyczerpującego</w:t>
      </w:r>
      <w:r w:rsidRPr="00925BDB">
        <w:rPr>
          <w:lang w:val="pl-PL"/>
        </w:rPr>
        <w:t xml:space="preserve"> otrzymano </w:t>
      </w:r>
      <w:r w:rsidR="00CC48E6" w:rsidRPr="00925BDB">
        <w:rPr>
          <w:lang w:val="pl-PL"/>
        </w:rPr>
        <w:t>rozwiązanie</w:t>
      </w:r>
      <w:r w:rsidRPr="00925BDB">
        <w:rPr>
          <w:lang w:val="pl-PL"/>
        </w:rPr>
        <w:t xml:space="preserve"> optymalne </w:t>
      </w:r>
      <w:r w:rsidRPr="00925BDB">
        <w:rPr>
          <w:b/>
          <w:bCs/>
          <w:lang w:val="pl-PL"/>
        </w:rPr>
        <w:t>0110</w:t>
      </w:r>
      <w:r w:rsidRPr="00925BDB">
        <w:rPr>
          <w:lang w:val="pl-PL"/>
        </w:rPr>
        <w:t xml:space="preserve"> o </w:t>
      </w:r>
      <w:r w:rsidR="00CC48E6" w:rsidRPr="00925BDB">
        <w:rPr>
          <w:lang w:val="pl-PL"/>
        </w:rPr>
        <w:t>wartości</w:t>
      </w:r>
      <w:r w:rsidRPr="00925BDB">
        <w:rPr>
          <w:lang w:val="pl-PL"/>
        </w:rPr>
        <w:t xml:space="preserve"> </w:t>
      </w:r>
      <w:r w:rsidRPr="00925BDB">
        <w:rPr>
          <w:b/>
          <w:bCs/>
          <w:lang w:val="pl-PL"/>
        </w:rPr>
        <w:t xml:space="preserve">17 </w:t>
      </w:r>
      <w:r w:rsidRPr="00925BDB">
        <w:rPr>
          <w:lang w:val="pl-PL"/>
        </w:rPr>
        <w:t xml:space="preserve">i wadze </w:t>
      </w:r>
      <w:r w:rsidRPr="00925BDB">
        <w:rPr>
          <w:b/>
          <w:bCs/>
          <w:lang w:val="pl-PL"/>
        </w:rPr>
        <w:t>8</w:t>
      </w:r>
      <w:r w:rsidRPr="00925BDB">
        <w:rPr>
          <w:lang w:val="pl-PL"/>
        </w:rPr>
        <w:t xml:space="preserve">, natomiast przy </w:t>
      </w:r>
      <w:r w:rsidR="00CC48E6" w:rsidRPr="00925BDB">
        <w:rPr>
          <w:lang w:val="pl-PL"/>
        </w:rPr>
        <w:t>użyciu</w:t>
      </w:r>
      <w:r w:rsidRPr="00925BDB">
        <w:rPr>
          <w:lang w:val="pl-PL"/>
        </w:rPr>
        <w:t xml:space="preserve"> heurystyki otrzymano </w:t>
      </w:r>
      <w:r w:rsidR="00CC48E6" w:rsidRPr="00925BDB">
        <w:rPr>
          <w:lang w:val="pl-PL"/>
        </w:rPr>
        <w:t>rozwiązanie</w:t>
      </w:r>
      <w:r w:rsidRPr="00925BDB">
        <w:rPr>
          <w:lang w:val="pl-PL"/>
        </w:rPr>
        <w:t xml:space="preserve"> suboptymalne </w:t>
      </w:r>
      <w:r w:rsidRPr="00925BDB">
        <w:rPr>
          <w:b/>
          <w:bCs/>
          <w:lang w:val="pl-PL"/>
        </w:rPr>
        <w:t xml:space="preserve">0101 </w:t>
      </w:r>
      <w:r w:rsidRPr="00925BDB">
        <w:rPr>
          <w:lang w:val="pl-PL"/>
        </w:rPr>
        <w:t xml:space="preserve">o </w:t>
      </w:r>
      <w:r w:rsidR="00CC48E6" w:rsidRPr="00925BDB">
        <w:rPr>
          <w:lang w:val="pl-PL"/>
        </w:rPr>
        <w:t>wartości</w:t>
      </w:r>
      <w:r w:rsidRPr="00925BDB">
        <w:rPr>
          <w:lang w:val="pl-PL"/>
        </w:rPr>
        <w:t xml:space="preserve"> </w:t>
      </w:r>
      <w:r w:rsidRPr="00925BDB">
        <w:rPr>
          <w:b/>
          <w:bCs/>
          <w:lang w:val="pl-PL"/>
        </w:rPr>
        <w:t xml:space="preserve">14 </w:t>
      </w:r>
      <w:r w:rsidRPr="00925BDB">
        <w:rPr>
          <w:lang w:val="pl-PL"/>
        </w:rPr>
        <w:t xml:space="preserve">i wadze </w:t>
      </w:r>
      <w:r w:rsidRPr="00925BDB">
        <w:rPr>
          <w:b/>
          <w:bCs/>
          <w:lang w:val="pl-PL"/>
        </w:rPr>
        <w:t>5</w:t>
      </w:r>
      <w:r w:rsidRPr="00925BDB">
        <w:rPr>
          <w:lang w:val="pl-PL"/>
        </w:rPr>
        <w:t>.</w:t>
      </w:r>
    </w:p>
    <w:p w14:paraId="4C4AE506" w14:textId="39D6D24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Nie, nie uzyskano takich samych </w:t>
      </w:r>
      <w:r w:rsidR="00CC48E6" w:rsidRPr="00925BDB">
        <w:rPr>
          <w:lang w:val="pl-PL"/>
        </w:rPr>
        <w:t>rozwiązań</w:t>
      </w:r>
      <w:r w:rsidRPr="00925BDB">
        <w:rPr>
          <w:lang w:val="pl-PL"/>
        </w:rPr>
        <w:t>.</w:t>
      </w:r>
    </w:p>
    <w:p w14:paraId="7040EFAB" w14:textId="77777777" w:rsidR="008B5456" w:rsidRPr="00925BDB" w:rsidRDefault="008B5456">
      <w:pPr>
        <w:pStyle w:val="PreformattedText"/>
        <w:rPr>
          <w:lang w:val="pl-PL"/>
        </w:rPr>
      </w:pPr>
    </w:p>
    <w:p w14:paraId="063760D2" w14:textId="77777777" w:rsidR="008B5456" w:rsidRPr="00925BDB" w:rsidRDefault="00000000">
      <w:pPr>
        <w:pStyle w:val="PreformattedText"/>
        <w:rPr>
          <w:b/>
          <w:bCs/>
          <w:lang w:val="pl-PL"/>
        </w:rPr>
      </w:pPr>
      <w:r w:rsidRPr="00925BDB">
        <w:rPr>
          <w:b/>
          <w:bCs/>
          <w:lang w:val="pl-PL"/>
        </w:rPr>
        <w:t xml:space="preserve">    Pyt. 2: Jak dużą instancję problemu (liczba przedmiotów) da się rozwiązać w około minutę metodą przeglądu wyczerpującego? Ile czasu zajmie rozwiązanie tego problemu metodą zachłanną (używając heurystyki)? Odpowiednio długie wektory m i p należy wylosować, M = np.sum(m)/2.</w:t>
      </w:r>
    </w:p>
    <w:p w14:paraId="158A08C5" w14:textId="77777777" w:rsidR="008B5456" w:rsidRPr="00925BDB" w:rsidRDefault="008B5456">
      <w:pPr>
        <w:pStyle w:val="PreformattedText"/>
        <w:rPr>
          <w:lang w:val="pl-PL"/>
        </w:rPr>
      </w:pPr>
    </w:p>
    <w:p w14:paraId="6B7F350C" w14:textId="2670E5D7" w:rsidR="008B5456" w:rsidRPr="00925BDB" w:rsidRDefault="00000000">
      <w:pPr>
        <w:pStyle w:val="PreformattedText"/>
        <w:rPr>
          <w:lang w:val="pl-PL"/>
        </w:rPr>
      </w:pPr>
      <w:r w:rsidRPr="00925BDB">
        <w:rPr>
          <w:b/>
          <w:bCs/>
          <w:lang w:val="pl-PL"/>
        </w:rPr>
        <w:t>Odp.:</w:t>
      </w:r>
      <w:r w:rsidRPr="00925BDB">
        <w:rPr>
          <w:lang w:val="pl-PL"/>
        </w:rPr>
        <w:t xml:space="preserve"> Przy wykorzystaniu metody </w:t>
      </w:r>
      <w:r w:rsidR="00CC48E6" w:rsidRPr="00925BDB">
        <w:rPr>
          <w:lang w:val="pl-PL"/>
        </w:rPr>
        <w:t>przeglądu</w:t>
      </w:r>
      <w:r w:rsidRPr="00925BDB">
        <w:rPr>
          <w:lang w:val="pl-PL"/>
        </w:rPr>
        <w:t xml:space="preserve"> </w:t>
      </w:r>
      <w:r w:rsidR="00CC48E6" w:rsidRPr="00925BDB">
        <w:rPr>
          <w:lang w:val="pl-PL"/>
        </w:rPr>
        <w:t>wyczerpującego</w:t>
      </w:r>
      <w:r w:rsidRPr="00925BDB">
        <w:rPr>
          <w:lang w:val="pl-PL"/>
        </w:rPr>
        <w:t xml:space="preserve"> </w:t>
      </w:r>
      <w:r w:rsidR="00CC48E6" w:rsidRPr="00925BDB">
        <w:rPr>
          <w:lang w:val="pl-PL"/>
        </w:rPr>
        <w:t>możliwe</w:t>
      </w:r>
      <w:r w:rsidRPr="00925BDB">
        <w:rPr>
          <w:lang w:val="pl-PL"/>
        </w:rPr>
        <w:t xml:space="preserve"> jest </w:t>
      </w:r>
      <w:r w:rsidR="00CC48E6" w:rsidRPr="00925BDB">
        <w:rPr>
          <w:lang w:val="pl-PL"/>
        </w:rPr>
        <w:t>rozwiązanie</w:t>
      </w:r>
      <w:r w:rsidRPr="00925BDB">
        <w:rPr>
          <w:lang w:val="pl-PL"/>
        </w:rPr>
        <w:t xml:space="preserve"> w </w:t>
      </w:r>
      <w:r w:rsidR="00CC48E6" w:rsidRPr="00925BDB">
        <w:rPr>
          <w:lang w:val="pl-PL"/>
        </w:rPr>
        <w:t>około</w:t>
      </w:r>
      <w:r w:rsidRPr="00925BDB">
        <w:rPr>
          <w:lang w:val="pl-PL"/>
        </w:rPr>
        <w:t xml:space="preserve"> </w:t>
      </w:r>
      <w:r w:rsidR="00CC48E6" w:rsidRPr="00925BDB">
        <w:rPr>
          <w:lang w:val="pl-PL"/>
        </w:rPr>
        <w:t>minutę</w:t>
      </w:r>
      <w:r w:rsidRPr="00925BDB">
        <w:rPr>
          <w:lang w:val="pl-PL"/>
        </w:rPr>
        <w:t xml:space="preserve"> instancje problemu o </w:t>
      </w:r>
      <w:r w:rsidR="00CC48E6" w:rsidRPr="00925BDB">
        <w:rPr>
          <w:lang w:val="pl-PL"/>
        </w:rPr>
        <w:t>wielkości</w:t>
      </w:r>
      <w:r w:rsidRPr="00925BDB">
        <w:rPr>
          <w:lang w:val="pl-PL"/>
        </w:rPr>
        <w:t xml:space="preserve"> 23 </w:t>
      </w:r>
      <w:r w:rsidR="00CC48E6" w:rsidRPr="00925BDB">
        <w:rPr>
          <w:lang w:val="pl-PL"/>
        </w:rPr>
        <w:t>przedmiotów</w:t>
      </w:r>
      <w:r w:rsidRPr="00925BDB">
        <w:rPr>
          <w:lang w:val="pl-PL"/>
        </w:rPr>
        <w:t>.</w:t>
      </w:r>
    </w:p>
    <w:p w14:paraId="0A22F224" w14:textId="66F3C9FB" w:rsidR="008B5456" w:rsidRPr="00925BDB" w:rsidRDefault="00CC48E6">
      <w:pPr>
        <w:pStyle w:val="PreformattedText"/>
        <w:rPr>
          <w:lang w:val="pl-PL"/>
        </w:rPr>
      </w:pPr>
      <w:r w:rsidRPr="00925BDB">
        <w:rPr>
          <w:lang w:val="pl-PL"/>
        </w:rPr>
        <w:t>Rozwiązanie</w:t>
      </w:r>
      <w:r w:rsidR="00000000" w:rsidRPr="00925BDB">
        <w:rPr>
          <w:lang w:val="pl-PL"/>
        </w:rPr>
        <w:t xml:space="preserve"> tego problemu metoda </w:t>
      </w:r>
      <w:r w:rsidRPr="00925BDB">
        <w:rPr>
          <w:lang w:val="pl-PL"/>
        </w:rPr>
        <w:t>zachłanna</w:t>
      </w:r>
      <w:r w:rsidR="00000000" w:rsidRPr="00925BDB">
        <w:rPr>
          <w:lang w:val="pl-PL"/>
        </w:rPr>
        <w:t xml:space="preserve"> dla instancji 23 </w:t>
      </w:r>
      <w:r w:rsidRPr="00925BDB">
        <w:rPr>
          <w:lang w:val="pl-PL"/>
        </w:rPr>
        <w:t>przedmiotów</w:t>
      </w:r>
      <w:r w:rsidR="00000000" w:rsidRPr="00925BDB">
        <w:rPr>
          <w:lang w:val="pl-PL"/>
        </w:rPr>
        <w:t xml:space="preserve"> zajmie </w:t>
      </w:r>
      <w:r w:rsidRPr="00925BDB">
        <w:rPr>
          <w:lang w:val="pl-PL"/>
        </w:rPr>
        <w:t>średnio</w:t>
      </w:r>
      <w:r w:rsidR="00000000" w:rsidRPr="00925BDB">
        <w:rPr>
          <w:lang w:val="pl-PL"/>
        </w:rPr>
        <w:t xml:space="preserve"> </w:t>
      </w:r>
      <w:r w:rsidR="00000000" w:rsidRPr="00925BDB">
        <w:rPr>
          <w:b/>
          <w:bCs/>
          <w:lang w:val="pl-PL"/>
        </w:rPr>
        <w:t xml:space="preserve">0,0008 </w:t>
      </w:r>
      <w:r w:rsidR="00000000" w:rsidRPr="00925BDB">
        <w:rPr>
          <w:lang w:val="pl-PL"/>
        </w:rPr>
        <w:t>sekundy.</w:t>
      </w:r>
    </w:p>
    <w:p w14:paraId="79B00E64" w14:textId="77777777" w:rsidR="008B5456" w:rsidRPr="00925BDB" w:rsidRDefault="008B5456">
      <w:pPr>
        <w:pStyle w:val="PreformattedText"/>
        <w:rPr>
          <w:lang w:val="pl-PL"/>
        </w:rPr>
      </w:pPr>
    </w:p>
    <w:p w14:paraId="7224FED2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b/>
          <w:bCs/>
          <w:lang w:val="pl-PL"/>
        </w:rPr>
        <w:t xml:space="preserve">    Pyt. 3: Jak bardzo wydłuży obliczenia dodanie jeszcze jednego przedmiotu?</w:t>
      </w:r>
    </w:p>
    <w:p w14:paraId="1050BF18" w14:textId="77777777" w:rsidR="008B5456" w:rsidRPr="00925BDB" w:rsidRDefault="008B5456">
      <w:pPr>
        <w:pStyle w:val="PreformattedText"/>
        <w:rPr>
          <w:lang w:val="pl-PL"/>
        </w:rPr>
      </w:pPr>
    </w:p>
    <w:p w14:paraId="04BFB87D" w14:textId="47EDEC0F" w:rsidR="008B5456" w:rsidRPr="00925BDB" w:rsidRDefault="00000000">
      <w:pPr>
        <w:pStyle w:val="PreformattedText"/>
        <w:rPr>
          <w:lang w:val="pl-PL"/>
        </w:rPr>
      </w:pPr>
      <w:r w:rsidRPr="00925BDB">
        <w:rPr>
          <w:b/>
          <w:bCs/>
          <w:lang w:val="pl-PL"/>
        </w:rPr>
        <w:t>Odp.:</w:t>
      </w:r>
      <w:r w:rsidRPr="00925BDB">
        <w:rPr>
          <w:lang w:val="pl-PL"/>
        </w:rPr>
        <w:t xml:space="preserve"> Dodanie jeszcze jednego przedmiotu, np.: z 23 do 24 </w:t>
      </w:r>
      <w:r w:rsidR="00CC48E6" w:rsidRPr="00925BDB">
        <w:rPr>
          <w:lang w:val="pl-PL"/>
        </w:rPr>
        <w:t>wydłuży</w:t>
      </w:r>
      <w:r w:rsidRPr="00925BDB">
        <w:rPr>
          <w:lang w:val="pl-PL"/>
        </w:rPr>
        <w:t xml:space="preserve"> obliczenia </w:t>
      </w:r>
      <w:r w:rsidR="00CC48E6" w:rsidRPr="00925BDB">
        <w:rPr>
          <w:lang w:val="pl-PL"/>
        </w:rPr>
        <w:t>średnio</w:t>
      </w:r>
      <w:r w:rsidRPr="00925BDB">
        <w:rPr>
          <w:lang w:val="pl-PL"/>
        </w:rPr>
        <w:t xml:space="preserve"> o ok. 100% sekund (2-krotnie).</w:t>
      </w:r>
    </w:p>
    <w:p w14:paraId="4A1552CD" w14:textId="77777777" w:rsidR="008B5456" w:rsidRPr="00925BDB" w:rsidRDefault="008B5456">
      <w:pPr>
        <w:pStyle w:val="PreformattedText"/>
        <w:rPr>
          <w:lang w:val="pl-PL"/>
        </w:rPr>
      </w:pPr>
    </w:p>
    <w:p w14:paraId="2F164F93" w14:textId="68CACA4A" w:rsidR="008B5456" w:rsidRPr="00925BDB" w:rsidRDefault="00000000">
      <w:pPr>
        <w:pStyle w:val="PreformattedText"/>
        <w:rPr>
          <w:lang w:val="pl-PL"/>
        </w:rPr>
      </w:pPr>
      <w:r w:rsidRPr="00925BDB">
        <w:rPr>
          <w:u w:val="single"/>
          <w:lang w:val="pl-PL"/>
        </w:rPr>
        <w:t xml:space="preserve"> </w:t>
      </w:r>
      <w:r w:rsidR="00925BDB">
        <w:rPr>
          <w:u w:val="single"/>
          <w:lang w:val="pl-PL"/>
        </w:rPr>
        <w:t>ALGORYTM WYCZERPUJĄCY</w:t>
      </w:r>
      <w:r w:rsidRPr="00925BDB">
        <w:rPr>
          <w:u w:val="single"/>
          <w:lang w:val="pl-PL"/>
        </w:rPr>
        <w:t>:</w:t>
      </w:r>
    </w:p>
    <w:p w14:paraId="05F790B9" w14:textId="77777777" w:rsidR="008B5456" w:rsidRPr="00925BDB" w:rsidRDefault="008B5456">
      <w:pPr>
        <w:pStyle w:val="PreformattedText"/>
        <w:rPr>
          <w:lang w:val="pl-PL"/>
        </w:rPr>
      </w:pPr>
    </w:p>
    <w:p w14:paraId="0577C647" w14:textId="777852D0" w:rsidR="008B5456" w:rsidRPr="00925BDB" w:rsidRDefault="00000000">
      <w:pPr>
        <w:pStyle w:val="PreformattedText"/>
        <w:rPr>
          <w:shd w:val="clear" w:color="auto" w:fill="999999"/>
          <w:lang w:val="pl-PL"/>
        </w:rPr>
      </w:pPr>
      <w:r w:rsidRPr="00925BDB">
        <w:rPr>
          <w:shd w:val="clear" w:color="auto" w:fill="999999"/>
          <w:lang w:val="pl-PL"/>
        </w:rPr>
        <w:t xml:space="preserve">  Param</w:t>
      </w:r>
      <w:r w:rsidR="00925BDB">
        <w:rPr>
          <w:shd w:val="clear" w:color="auto" w:fill="999999"/>
          <w:lang w:val="pl-PL"/>
        </w:rPr>
        <w:t>e</w:t>
      </w:r>
      <w:r w:rsidRPr="00925BDB">
        <w:rPr>
          <w:shd w:val="clear" w:color="auto" w:fill="999999"/>
          <w:lang w:val="pl-PL"/>
        </w:rPr>
        <w:t>tr        min</w:t>
      </w:r>
      <w:r w:rsidR="00925BDB">
        <w:rPr>
          <w:shd w:val="clear" w:color="auto" w:fill="999999"/>
          <w:lang w:val="pl-PL"/>
        </w:rPr>
        <w:t>.</w:t>
      </w:r>
      <w:r w:rsidRPr="00925BDB">
        <w:rPr>
          <w:shd w:val="clear" w:color="auto" w:fill="999999"/>
          <w:lang w:val="pl-PL"/>
        </w:rPr>
        <w:t xml:space="preserve">       </w:t>
      </w:r>
      <w:r w:rsidR="00925BDB">
        <w:rPr>
          <w:shd w:val="clear" w:color="auto" w:fill="999999"/>
          <w:lang w:val="pl-PL"/>
        </w:rPr>
        <w:t xml:space="preserve">     średnia</w:t>
      </w:r>
      <w:r w:rsidRPr="00925BDB">
        <w:rPr>
          <w:shd w:val="clear" w:color="auto" w:fill="999999"/>
          <w:lang w:val="pl-PL"/>
        </w:rPr>
        <w:t xml:space="preserve">      </w:t>
      </w:r>
      <w:r w:rsidR="00925BDB">
        <w:rPr>
          <w:shd w:val="clear" w:color="auto" w:fill="999999"/>
          <w:lang w:val="pl-PL"/>
        </w:rPr>
        <w:t>od. stand.</w:t>
      </w:r>
      <w:r w:rsidRPr="00925BDB">
        <w:rPr>
          <w:shd w:val="clear" w:color="auto" w:fill="999999"/>
          <w:lang w:val="pl-PL"/>
        </w:rPr>
        <w:t xml:space="preserve">        </w:t>
      </w:r>
      <w:r w:rsidR="00925BDB">
        <w:rPr>
          <w:shd w:val="clear" w:color="auto" w:fill="999999"/>
          <w:lang w:val="pl-PL"/>
        </w:rPr>
        <w:t>m</w:t>
      </w:r>
      <w:r w:rsidRPr="00925BDB">
        <w:rPr>
          <w:shd w:val="clear" w:color="auto" w:fill="999999"/>
          <w:lang w:val="pl-PL"/>
        </w:rPr>
        <w:t>a</w:t>
      </w:r>
      <w:r w:rsidR="00925BDB">
        <w:rPr>
          <w:shd w:val="clear" w:color="auto" w:fill="999999"/>
          <w:lang w:val="pl-PL"/>
        </w:rPr>
        <w:t>ks.</w:t>
      </w:r>
    </w:p>
    <w:p w14:paraId="5EFE46B1" w14:textId="2CAB5CF5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0     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 xml:space="preserve">mu=5 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 xml:space="preserve"> 0,000746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 xml:space="preserve">0,000784  0,000030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>0,000893</w:t>
      </w:r>
    </w:p>
    <w:p w14:paraId="5BEAD748" w14:textId="358760A2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1     mu=10  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 xml:space="preserve">0,004083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 xml:space="preserve">0,004253  0,000268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>0,005181</w:t>
      </w:r>
    </w:p>
    <w:p w14:paraId="5B51BCF9" w14:textId="6F4497FB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2     mu=15  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 xml:space="preserve">0,134719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 xml:space="preserve">0,137423  0,003380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>0,148592</w:t>
      </w:r>
    </w:p>
    <w:p w14:paraId="69CB71CC" w14:textId="43F0283D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3     mu=20  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 xml:space="preserve">5,160117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 xml:space="preserve">5,545770  0,140600   </w:t>
      </w:r>
      <w:r w:rsidR="00925BDB">
        <w:rPr>
          <w:lang w:val="pl-PL"/>
        </w:rPr>
        <w:t xml:space="preserve">  </w:t>
      </w:r>
      <w:r w:rsidRPr="00925BDB">
        <w:rPr>
          <w:lang w:val="pl-PL"/>
        </w:rPr>
        <w:t>5,675161</w:t>
      </w:r>
    </w:p>
    <w:p w14:paraId="3CD99B0B" w14:textId="4519F20E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4     mu=23  45,792929  48,508502  1,352291 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>50,793413</w:t>
      </w:r>
    </w:p>
    <w:p w14:paraId="031DB91C" w14:textId="0F67CEC4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5     mu=24  94,063071  94,784682  0,692498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 xml:space="preserve"> 96,676439</w:t>
      </w:r>
    </w:p>
    <w:p w14:paraId="26531EEC" w14:textId="77777777" w:rsidR="008B5456" w:rsidRPr="00925BDB" w:rsidRDefault="008B5456">
      <w:pPr>
        <w:pStyle w:val="PreformattedText"/>
        <w:rPr>
          <w:lang w:val="pl-PL"/>
        </w:rPr>
      </w:pPr>
    </w:p>
    <w:p w14:paraId="5DD5FC9B" w14:textId="24AA258A" w:rsidR="008B5456" w:rsidRPr="00925BDB" w:rsidRDefault="00000000">
      <w:pPr>
        <w:pStyle w:val="PreformattedText"/>
        <w:rPr>
          <w:u w:val="single"/>
          <w:lang w:val="pl-PL"/>
        </w:rPr>
      </w:pPr>
      <w:r w:rsidRPr="00925BDB">
        <w:rPr>
          <w:u w:val="single"/>
          <w:lang w:val="pl-PL"/>
        </w:rPr>
        <w:t xml:space="preserve"> </w:t>
      </w:r>
      <w:r w:rsidR="00925BDB">
        <w:rPr>
          <w:u w:val="single"/>
          <w:lang w:val="pl-PL"/>
        </w:rPr>
        <w:t>AGORYTM ZACHŁANNY</w:t>
      </w:r>
      <w:r w:rsidRPr="00925BDB">
        <w:rPr>
          <w:u w:val="single"/>
          <w:lang w:val="pl-PL"/>
        </w:rPr>
        <w:t>:</w:t>
      </w:r>
    </w:p>
    <w:p w14:paraId="7548B1FA" w14:textId="77777777" w:rsidR="008B5456" w:rsidRPr="00925BDB" w:rsidRDefault="008B5456">
      <w:pPr>
        <w:pStyle w:val="PreformattedText"/>
        <w:rPr>
          <w:lang w:val="pl-PL"/>
        </w:rPr>
      </w:pPr>
    </w:p>
    <w:p w14:paraId="3D3C80A4" w14:textId="624C311C" w:rsidR="00925BDB" w:rsidRPr="00925BDB" w:rsidRDefault="00000000" w:rsidP="00925BDB">
      <w:pPr>
        <w:pStyle w:val="PreformattedText"/>
        <w:rPr>
          <w:shd w:val="clear" w:color="auto" w:fill="999999"/>
          <w:lang w:val="pl-PL"/>
        </w:rPr>
      </w:pPr>
      <w:r w:rsidRPr="00925BDB">
        <w:rPr>
          <w:shd w:val="clear" w:color="auto" w:fill="999999"/>
          <w:lang w:val="pl-PL"/>
        </w:rPr>
        <w:t xml:space="preserve">  </w:t>
      </w:r>
      <w:r w:rsidR="00925BDB" w:rsidRPr="00925BDB">
        <w:rPr>
          <w:shd w:val="clear" w:color="auto" w:fill="999999"/>
          <w:lang w:val="pl-PL"/>
        </w:rPr>
        <w:t>Param</w:t>
      </w:r>
      <w:r w:rsidR="00925BDB">
        <w:rPr>
          <w:shd w:val="clear" w:color="auto" w:fill="999999"/>
          <w:lang w:val="pl-PL"/>
        </w:rPr>
        <w:t>e</w:t>
      </w:r>
      <w:r w:rsidR="00925BDB" w:rsidRPr="00925BDB">
        <w:rPr>
          <w:shd w:val="clear" w:color="auto" w:fill="999999"/>
          <w:lang w:val="pl-PL"/>
        </w:rPr>
        <w:t>tr        min</w:t>
      </w:r>
      <w:r w:rsidR="00925BDB">
        <w:rPr>
          <w:shd w:val="clear" w:color="auto" w:fill="999999"/>
          <w:lang w:val="pl-PL"/>
        </w:rPr>
        <w:t>.</w:t>
      </w:r>
      <w:r w:rsidR="00925BDB" w:rsidRPr="00925BDB">
        <w:rPr>
          <w:shd w:val="clear" w:color="auto" w:fill="999999"/>
          <w:lang w:val="pl-PL"/>
        </w:rPr>
        <w:t xml:space="preserve">      </w:t>
      </w:r>
      <w:r w:rsidR="00925BDB">
        <w:rPr>
          <w:shd w:val="clear" w:color="auto" w:fill="999999"/>
          <w:lang w:val="pl-PL"/>
        </w:rPr>
        <w:t>średnia</w:t>
      </w:r>
      <w:r w:rsidR="00925BDB" w:rsidRPr="00925BDB">
        <w:rPr>
          <w:shd w:val="clear" w:color="auto" w:fill="999999"/>
          <w:lang w:val="pl-PL"/>
        </w:rPr>
        <w:t xml:space="preserve">      </w:t>
      </w:r>
      <w:r w:rsidR="00925BDB">
        <w:rPr>
          <w:shd w:val="clear" w:color="auto" w:fill="999999"/>
          <w:lang w:val="pl-PL"/>
        </w:rPr>
        <w:t>od. stand.</w:t>
      </w:r>
      <w:r w:rsidR="00925BDB" w:rsidRPr="00925BDB">
        <w:rPr>
          <w:shd w:val="clear" w:color="auto" w:fill="999999"/>
          <w:lang w:val="pl-PL"/>
        </w:rPr>
        <w:t xml:space="preserve">        </w:t>
      </w:r>
      <w:r w:rsidR="00925BDB">
        <w:rPr>
          <w:shd w:val="clear" w:color="auto" w:fill="999999"/>
          <w:lang w:val="pl-PL"/>
        </w:rPr>
        <w:t>m</w:t>
      </w:r>
      <w:r w:rsidR="00925BDB" w:rsidRPr="00925BDB">
        <w:rPr>
          <w:shd w:val="clear" w:color="auto" w:fill="999999"/>
          <w:lang w:val="pl-PL"/>
        </w:rPr>
        <w:t>a</w:t>
      </w:r>
      <w:r w:rsidR="00925BDB">
        <w:rPr>
          <w:shd w:val="clear" w:color="auto" w:fill="999999"/>
          <w:lang w:val="pl-PL"/>
        </w:rPr>
        <w:t>ks.</w:t>
      </w:r>
    </w:p>
    <w:p w14:paraId="49E6CAB0" w14:textId="551FF1E9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 xml:space="preserve">0      </w:t>
      </w:r>
      <w:r w:rsidR="00925BDB">
        <w:rPr>
          <w:lang w:val="pl-PL"/>
        </w:rPr>
        <w:t xml:space="preserve"> </w:t>
      </w:r>
      <w:r w:rsidRPr="00925BDB">
        <w:rPr>
          <w:lang w:val="pl-PL"/>
        </w:rPr>
        <w:t>mu=5  0,000901  0,000945  0,000036  0,001094</w:t>
      </w:r>
    </w:p>
    <w:p w14:paraId="35FA9C9A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1     mu=10  0,000741  0,000853  0,000054  0,000938</w:t>
      </w:r>
    </w:p>
    <w:p w14:paraId="6A569D01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2     mu=15  0,000743  0,000755  0,000008  0,000777</w:t>
      </w:r>
    </w:p>
    <w:p w14:paraId="17D22022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3     mu=20  0,000746  0,000756  0,000006  0,000770</w:t>
      </w:r>
    </w:p>
    <w:p w14:paraId="732779FC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4     mu=23  0,000752  0,000829  0,000115  0,001175</w:t>
      </w:r>
    </w:p>
    <w:p w14:paraId="4C7FBD3F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lang w:val="pl-PL"/>
        </w:rPr>
        <w:t>5     mu=24  0,000752  0,000762  0,000008  0,000781</w:t>
      </w:r>
    </w:p>
    <w:p w14:paraId="5B8BE7BC" w14:textId="77777777" w:rsidR="008B5456" w:rsidRPr="00925BDB" w:rsidRDefault="008B5456">
      <w:pPr>
        <w:pStyle w:val="PreformattedText"/>
        <w:rPr>
          <w:lang w:val="pl-PL"/>
        </w:rPr>
      </w:pPr>
    </w:p>
    <w:p w14:paraId="21460CF0" w14:textId="77777777" w:rsidR="008B5456" w:rsidRPr="00925BDB" w:rsidRDefault="00000000">
      <w:pPr>
        <w:pStyle w:val="PreformattedText"/>
        <w:rPr>
          <w:b/>
          <w:bCs/>
          <w:lang w:val="pl-PL"/>
        </w:rPr>
      </w:pPr>
      <w:r w:rsidRPr="00925BDB">
        <w:rPr>
          <w:b/>
          <w:bCs/>
          <w:lang w:val="pl-PL"/>
        </w:rPr>
        <w:t xml:space="preserve">    Pyt. 4: Jakie wnioski można wyciągnąć na podstawie wyników tego ćwiczenia?</w:t>
      </w:r>
    </w:p>
    <w:p w14:paraId="176B0D69" w14:textId="77777777" w:rsidR="008B5456" w:rsidRPr="00925BDB" w:rsidRDefault="00000000">
      <w:pPr>
        <w:pStyle w:val="PreformattedText"/>
        <w:rPr>
          <w:lang w:val="pl-PL"/>
        </w:rPr>
      </w:pPr>
      <w:r w:rsidRPr="00925BDB">
        <w:rPr>
          <w:b/>
          <w:bCs/>
          <w:lang w:val="pl-PL"/>
        </w:rPr>
        <w:t xml:space="preserve">    </w:t>
      </w:r>
    </w:p>
    <w:p w14:paraId="00EE2DCB" w14:textId="254BD757" w:rsidR="008B5456" w:rsidRDefault="00000000">
      <w:pPr>
        <w:pStyle w:val="PreformattedText"/>
      </w:pPr>
      <w:r w:rsidRPr="00925BDB">
        <w:rPr>
          <w:b/>
          <w:bCs/>
          <w:lang w:val="pl-PL"/>
        </w:rPr>
        <w:t xml:space="preserve">Odp.: </w:t>
      </w:r>
      <w:r w:rsidR="005D1FCA" w:rsidRPr="00925BDB">
        <w:rPr>
          <w:lang w:val="pl-PL"/>
        </w:rPr>
        <w:t>Użycie</w:t>
      </w:r>
      <w:r w:rsidRPr="00925BDB">
        <w:rPr>
          <w:lang w:val="pl-PL"/>
        </w:rPr>
        <w:t xml:space="preserve"> </w:t>
      </w:r>
      <w:r w:rsidR="005D1FCA" w:rsidRPr="00925BDB">
        <w:rPr>
          <w:lang w:val="pl-PL"/>
        </w:rPr>
        <w:t>przeglądu</w:t>
      </w:r>
      <w:r w:rsidRPr="00925BDB">
        <w:rPr>
          <w:lang w:val="pl-PL"/>
        </w:rPr>
        <w:t xml:space="preserve"> </w:t>
      </w:r>
      <w:r w:rsidR="005D1FCA" w:rsidRPr="00925BDB">
        <w:rPr>
          <w:lang w:val="pl-PL"/>
        </w:rPr>
        <w:t>wyczerpującego</w:t>
      </w:r>
      <w:r w:rsidRPr="00925BDB">
        <w:rPr>
          <w:lang w:val="pl-PL"/>
        </w:rPr>
        <w:t xml:space="preserve"> jest wolniejsze </w:t>
      </w:r>
      <w:r w:rsidR="005D1FCA" w:rsidRPr="00925BDB">
        <w:rPr>
          <w:lang w:val="pl-PL"/>
        </w:rPr>
        <w:t>niż</w:t>
      </w:r>
      <w:r w:rsidRPr="00925BDB">
        <w:rPr>
          <w:lang w:val="pl-PL"/>
        </w:rPr>
        <w:t xml:space="preserve"> </w:t>
      </w:r>
      <w:r w:rsidR="005D1FCA" w:rsidRPr="00925BDB">
        <w:rPr>
          <w:lang w:val="pl-PL"/>
        </w:rPr>
        <w:t>użycie</w:t>
      </w:r>
      <w:r w:rsidRPr="00925BDB">
        <w:rPr>
          <w:lang w:val="pl-PL"/>
        </w:rPr>
        <w:t xml:space="preserve"> algorytmu </w:t>
      </w:r>
      <w:r w:rsidR="005D1FCA" w:rsidRPr="00925BDB">
        <w:rPr>
          <w:lang w:val="pl-PL"/>
        </w:rPr>
        <w:t>zachłannego</w:t>
      </w:r>
      <w:r w:rsidRPr="00925BDB">
        <w:rPr>
          <w:lang w:val="pl-PL"/>
        </w:rPr>
        <w:t xml:space="preserve">. </w:t>
      </w:r>
      <w:r w:rsidR="005D1FCA" w:rsidRPr="00925BDB">
        <w:rPr>
          <w:lang w:val="pl-PL"/>
        </w:rPr>
        <w:t>Jednakże</w:t>
      </w:r>
      <w:r w:rsidRPr="00925BDB">
        <w:rPr>
          <w:lang w:val="pl-PL"/>
        </w:rPr>
        <w:t xml:space="preserve">, </w:t>
      </w:r>
      <w:r w:rsidR="005D1FCA" w:rsidRPr="00925BDB">
        <w:rPr>
          <w:lang w:val="pl-PL"/>
        </w:rPr>
        <w:t>przegląd</w:t>
      </w:r>
      <w:r w:rsidRPr="00925BDB">
        <w:rPr>
          <w:lang w:val="pl-PL"/>
        </w:rPr>
        <w:t xml:space="preserve"> </w:t>
      </w:r>
      <w:r w:rsidR="005D1FCA" w:rsidRPr="00925BDB">
        <w:rPr>
          <w:lang w:val="pl-PL"/>
        </w:rPr>
        <w:t>wyczerpujący</w:t>
      </w:r>
      <w:r w:rsidRPr="00925BDB">
        <w:rPr>
          <w:lang w:val="pl-PL"/>
        </w:rPr>
        <w:t xml:space="preserve"> zawsze zwraca </w:t>
      </w:r>
      <w:r w:rsidR="005D1FCA" w:rsidRPr="00925BDB">
        <w:rPr>
          <w:lang w:val="pl-PL"/>
        </w:rPr>
        <w:t>rozwiązanie</w:t>
      </w:r>
      <w:r w:rsidRPr="00925BDB">
        <w:rPr>
          <w:lang w:val="pl-PL"/>
        </w:rPr>
        <w:t xml:space="preserve"> optymalne. Algorytm </w:t>
      </w:r>
      <w:r w:rsidR="005D1FCA" w:rsidRPr="00925BDB">
        <w:rPr>
          <w:lang w:val="pl-PL"/>
        </w:rPr>
        <w:t>zachłanny</w:t>
      </w:r>
      <w:r w:rsidRPr="00925BDB">
        <w:rPr>
          <w:lang w:val="pl-PL"/>
        </w:rPr>
        <w:t xml:space="preserve"> jest natomiast o wiele szybszy, ale w najgorszym przypadku zwraca on </w:t>
      </w:r>
      <w:r w:rsidR="005D1FCA" w:rsidRPr="00925BDB">
        <w:rPr>
          <w:lang w:val="pl-PL"/>
        </w:rPr>
        <w:t>rozwiązanie</w:t>
      </w:r>
      <w:r w:rsidRPr="00925BDB">
        <w:rPr>
          <w:lang w:val="pl-PL"/>
        </w:rPr>
        <w:t xml:space="preserve"> suboptymalne i nie mamy gwarancji, ze </w:t>
      </w:r>
      <w:r w:rsidR="005D1FCA" w:rsidRPr="00925BDB">
        <w:rPr>
          <w:lang w:val="pl-PL"/>
        </w:rPr>
        <w:t>rozwiązanie</w:t>
      </w:r>
      <w:r w:rsidRPr="00925BDB">
        <w:rPr>
          <w:lang w:val="pl-PL"/>
        </w:rPr>
        <w:t xml:space="preserve"> </w:t>
      </w:r>
      <w:r w:rsidR="005D1FCA" w:rsidRPr="00925BDB">
        <w:rPr>
          <w:lang w:val="pl-PL"/>
        </w:rPr>
        <w:t>będzie</w:t>
      </w:r>
      <w:r w:rsidRPr="00925BDB">
        <w:rPr>
          <w:lang w:val="pl-PL"/>
        </w:rPr>
        <w:t xml:space="preserve"> optymalne globalnie.</w:t>
      </w:r>
    </w:p>
    <w:sectPr w:rsidR="008B545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3174" w14:textId="77777777" w:rsidR="005B65EC" w:rsidRPr="00925BDB" w:rsidRDefault="005B65EC">
      <w:r w:rsidRPr="00925BDB">
        <w:separator/>
      </w:r>
    </w:p>
  </w:endnote>
  <w:endnote w:type="continuationSeparator" w:id="0">
    <w:p w14:paraId="4ED0AEDA" w14:textId="77777777" w:rsidR="005B65EC" w:rsidRPr="00925BDB" w:rsidRDefault="005B65EC">
      <w:r w:rsidRPr="00925B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DC9D" w14:textId="77777777" w:rsidR="005B65EC" w:rsidRPr="00925BDB" w:rsidRDefault="005B65EC">
      <w:r w:rsidRPr="00925BDB">
        <w:rPr>
          <w:color w:val="000000"/>
        </w:rPr>
        <w:separator/>
      </w:r>
    </w:p>
  </w:footnote>
  <w:footnote w:type="continuationSeparator" w:id="0">
    <w:p w14:paraId="5D8F9B8E" w14:textId="77777777" w:rsidR="005B65EC" w:rsidRPr="00925BDB" w:rsidRDefault="005B65EC">
      <w:r w:rsidRPr="00925BD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2C5"/>
    <w:multiLevelType w:val="multilevel"/>
    <w:tmpl w:val="145664AC"/>
    <w:lvl w:ilvl="0">
      <w:numFmt w:val="bullet"/>
      <w:lvlText w:val="•"/>
      <w:lvlJc w:val="left"/>
      <w:pPr>
        <w:ind w:left="12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9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6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0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7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80" w:hanging="360"/>
      </w:pPr>
      <w:rPr>
        <w:rFonts w:ascii="OpenSymbol" w:eastAsia="OpenSymbol" w:hAnsi="OpenSymbol" w:cs="OpenSymbol"/>
      </w:rPr>
    </w:lvl>
  </w:abstractNum>
  <w:num w:numId="1" w16cid:durableId="132632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5456"/>
    <w:rsid w:val="005B65EC"/>
    <w:rsid w:val="005D1FCA"/>
    <w:rsid w:val="008B5456"/>
    <w:rsid w:val="00925BDB"/>
    <w:rsid w:val="00C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2B5B"/>
  <w15:docId w15:val="{0457D955-CD5A-4C30-AB83-AE81C29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9016E-7454-4388-8C04-0BC2645E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608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Kołacz</dc:creator>
  <cp:lastModifiedBy>Mateusz Kołacz</cp:lastModifiedBy>
  <cp:revision>3</cp:revision>
  <dcterms:created xsi:type="dcterms:W3CDTF">2024-03-12T12:37:00Z</dcterms:created>
  <dcterms:modified xsi:type="dcterms:W3CDTF">2024-03-12T12:39:00Z</dcterms:modified>
</cp:coreProperties>
</file>